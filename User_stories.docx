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EA5A" w14:textId="3602005D" w:rsidR="009B2CB8" w:rsidRPr="00434418" w:rsidRDefault="00434418" w:rsidP="000F18E7">
      <w:pPr>
        <w:pStyle w:val="Asiaotsikko"/>
        <w:rPr>
          <w:lang w:val="en-US"/>
        </w:rPr>
      </w:pPr>
      <w:r w:rsidRPr="00434418">
        <w:rPr>
          <w:lang w:val="en-US"/>
        </w:rPr>
        <w:t>User stories</w:t>
      </w:r>
    </w:p>
    <w:p w14:paraId="365DD267" w14:textId="77777777" w:rsidR="00434418" w:rsidRPr="00434418" w:rsidRDefault="00434418" w:rsidP="00434418">
      <w:pPr>
        <w:pStyle w:val="Riippuvasivuotsikko"/>
        <w:rPr>
          <w:lang w:val="en-US"/>
        </w:rPr>
      </w:pPr>
      <w:r w:rsidRPr="00434418">
        <w:rPr>
          <w:lang w:val="en-US"/>
        </w:rPr>
        <w:t>Story#1</w:t>
      </w:r>
    </w:p>
    <w:p w14:paraId="6773C6FE" w14:textId="2C2EFAB0" w:rsidR="000F18E7" w:rsidRDefault="000F18E7" w:rsidP="00434418">
      <w:pPr>
        <w:pStyle w:val="Leipteksti"/>
        <w:rPr>
          <w:lang w:val="en-US"/>
        </w:rPr>
      </w:pPr>
      <w:r w:rsidRPr="00434418">
        <w:rPr>
          <w:lang w:val="en-US"/>
        </w:rPr>
        <w:t xml:space="preserve"> </w:t>
      </w:r>
      <w:r w:rsidR="00434418" w:rsidRPr="00434418">
        <w:rPr>
          <w:lang w:val="en-US"/>
        </w:rPr>
        <w:t>As a user I want to be able to place objects in my space of living using a camera on my phone.</w:t>
      </w:r>
    </w:p>
    <w:p w14:paraId="2DCB0032" w14:textId="77777777" w:rsidR="00434418" w:rsidRDefault="00434418" w:rsidP="00434418">
      <w:pPr>
        <w:pStyle w:val="Leipteksti"/>
        <w:rPr>
          <w:lang w:val="en-US"/>
        </w:rPr>
      </w:pPr>
    </w:p>
    <w:p w14:paraId="45AB20A9" w14:textId="48D0C41A" w:rsidR="00434418" w:rsidRDefault="00434418" w:rsidP="00434418">
      <w:pPr>
        <w:pStyle w:val="Riippuvasivuotsikko"/>
        <w:rPr>
          <w:lang w:val="en-US"/>
        </w:rPr>
      </w:pPr>
      <w:r>
        <w:rPr>
          <w:lang w:val="en-US"/>
        </w:rPr>
        <w:t>Story#2</w:t>
      </w:r>
    </w:p>
    <w:p w14:paraId="742254D4" w14:textId="650BEA02" w:rsidR="00434418" w:rsidRDefault="00434418" w:rsidP="00434418">
      <w:pPr>
        <w:pStyle w:val="Leipteksti"/>
        <w:rPr>
          <w:lang w:val="en-US"/>
        </w:rPr>
      </w:pPr>
      <w:r w:rsidRPr="00434418">
        <w:rPr>
          <w:lang w:val="en-US"/>
        </w:rPr>
        <w:t xml:space="preserve">As a user I want to be able to </w:t>
      </w:r>
      <w:proofErr w:type="spellStart"/>
      <w:r w:rsidRPr="00434418">
        <w:rPr>
          <w:lang w:val="en-US"/>
        </w:rPr>
        <w:t>resise</w:t>
      </w:r>
      <w:proofErr w:type="spellEnd"/>
      <w:r w:rsidRPr="00434418">
        <w:rPr>
          <w:lang w:val="en-US"/>
        </w:rPr>
        <w:t xml:space="preserve"> AR -objects in my environment.</w:t>
      </w:r>
    </w:p>
    <w:p w14:paraId="1FDA189A" w14:textId="77777777" w:rsidR="00434418" w:rsidRDefault="00434418" w:rsidP="00434418">
      <w:pPr>
        <w:pStyle w:val="Leipteksti"/>
        <w:rPr>
          <w:lang w:val="en-US"/>
        </w:rPr>
      </w:pPr>
    </w:p>
    <w:p w14:paraId="36AC0C1C" w14:textId="529F23E7" w:rsidR="00434418" w:rsidRDefault="00434418" w:rsidP="00434418">
      <w:pPr>
        <w:pStyle w:val="Riippuvasivuotsikko"/>
        <w:rPr>
          <w:lang w:val="en-US"/>
        </w:rPr>
      </w:pPr>
      <w:r>
        <w:rPr>
          <w:lang w:val="en-US"/>
        </w:rPr>
        <w:t>Story#3</w:t>
      </w:r>
    </w:p>
    <w:p w14:paraId="01234B69" w14:textId="282B307B" w:rsidR="00434418" w:rsidRDefault="00434418" w:rsidP="00434418">
      <w:pPr>
        <w:pStyle w:val="Leipteksti"/>
        <w:rPr>
          <w:lang w:val="en-US"/>
        </w:rPr>
      </w:pPr>
      <w:r w:rsidRPr="00434418">
        <w:rPr>
          <w:lang w:val="en-US"/>
        </w:rPr>
        <w:t>As a user I want to be able to anchor multiple objects in my environment.</w:t>
      </w:r>
    </w:p>
    <w:p w14:paraId="51651974" w14:textId="291C70EA" w:rsidR="00434418" w:rsidRDefault="00434418" w:rsidP="00434418">
      <w:pPr>
        <w:pStyle w:val="Riippuvasivuotsikko"/>
        <w:rPr>
          <w:lang w:val="en-US"/>
        </w:rPr>
      </w:pPr>
      <w:r>
        <w:rPr>
          <w:lang w:val="en-US"/>
        </w:rPr>
        <w:t>Story#4</w:t>
      </w:r>
    </w:p>
    <w:p w14:paraId="6CEDF8AB" w14:textId="7F95F977" w:rsidR="00434418" w:rsidRDefault="00434418" w:rsidP="00434418">
      <w:pPr>
        <w:pStyle w:val="Leipteksti"/>
        <w:rPr>
          <w:lang w:val="en-US"/>
        </w:rPr>
      </w:pPr>
      <w:r>
        <w:rPr>
          <w:lang w:val="en-US"/>
        </w:rPr>
        <w:t>As a user I want to use a search engine to found objects to place in the AR environment</w:t>
      </w:r>
    </w:p>
    <w:p w14:paraId="32511B01" w14:textId="77777777" w:rsidR="00434418" w:rsidRPr="00434418" w:rsidRDefault="00434418" w:rsidP="00AA7F1B">
      <w:pPr>
        <w:pStyle w:val="Riippuvasivuotsikko"/>
        <w:rPr>
          <w:lang w:val="en-US"/>
        </w:rPr>
      </w:pPr>
    </w:p>
    <w:sectPr w:rsidR="00434418" w:rsidRPr="00434418" w:rsidSect="009048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800D" w14:textId="77777777" w:rsidR="005F465B" w:rsidRDefault="005F465B">
      <w:r>
        <w:separator/>
      </w:r>
    </w:p>
    <w:p w14:paraId="5D923A47" w14:textId="77777777" w:rsidR="005F465B" w:rsidRDefault="005F465B"/>
  </w:endnote>
  <w:endnote w:type="continuationSeparator" w:id="0">
    <w:p w14:paraId="248C0C9E" w14:textId="77777777" w:rsidR="005F465B" w:rsidRDefault="005F465B">
      <w:r>
        <w:continuationSeparator/>
      </w:r>
    </w:p>
    <w:p w14:paraId="2BCCC8F0" w14:textId="77777777" w:rsidR="005F465B" w:rsidRDefault="005F4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625D" w14:textId="77777777" w:rsidR="00AA7F1B" w:rsidRDefault="00AA7F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1CB0" w14:textId="77777777" w:rsidR="006D3DE6" w:rsidRDefault="006D3DE6" w:rsidP="00DD1ACF">
    <w:pPr>
      <w:pStyle w:val="Footer"/>
      <w:tabs>
        <w:tab w:val="clear" w:pos="4819"/>
        <w:tab w:val="clear" w:pos="9638"/>
      </w:tabs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CD39" w14:textId="77777777" w:rsidR="00AA7F1B" w:rsidRDefault="00AA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EF21" w14:textId="77777777" w:rsidR="005F465B" w:rsidRDefault="005F465B">
      <w:r>
        <w:separator/>
      </w:r>
    </w:p>
    <w:p w14:paraId="02FA9F5B" w14:textId="77777777" w:rsidR="005F465B" w:rsidRDefault="005F465B"/>
  </w:footnote>
  <w:footnote w:type="continuationSeparator" w:id="0">
    <w:p w14:paraId="5BF6AA90" w14:textId="77777777" w:rsidR="005F465B" w:rsidRDefault="005F465B">
      <w:r>
        <w:continuationSeparator/>
      </w:r>
    </w:p>
    <w:p w14:paraId="20FA3E2A" w14:textId="77777777" w:rsidR="005F465B" w:rsidRDefault="005F4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6A4F" w14:textId="77777777" w:rsidR="00AA7F1B" w:rsidRDefault="00AA7F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F588" w14:textId="77F52F6F" w:rsidR="009B2CB8" w:rsidRPr="00B40CDA" w:rsidRDefault="00B40CDA" w:rsidP="0016165D">
    <w:pPr>
      <w:pStyle w:val="Header"/>
    </w:pPr>
    <w:r w:rsidRPr="00B40CDA">
      <w:tab/>
    </w:r>
    <w:r w:rsidR="00E67301">
      <w:rPr>
        <w:b/>
      </w:rPr>
      <w:t>Ohje</w:t>
    </w:r>
    <w:r w:rsidR="009B2CB8" w:rsidRPr="00B40CDA">
      <w:tab/>
    </w:r>
    <w:r w:rsidR="0016165D">
      <w:tab/>
    </w:r>
    <w:r w:rsidR="009B2CB8" w:rsidRPr="00B40CDA">
      <w:fldChar w:fldCharType="begin"/>
    </w:r>
    <w:r w:rsidR="009B2CB8" w:rsidRPr="00B40CDA">
      <w:instrText xml:space="preserve"> PAGE </w:instrText>
    </w:r>
    <w:r w:rsidR="009B2CB8" w:rsidRPr="00B40CDA">
      <w:fldChar w:fldCharType="separate"/>
    </w:r>
    <w:r w:rsidR="00D861CF">
      <w:rPr>
        <w:noProof/>
      </w:rPr>
      <w:t>1</w:t>
    </w:r>
    <w:r w:rsidR="009B2CB8" w:rsidRPr="00B40CDA">
      <w:fldChar w:fldCharType="end"/>
    </w:r>
    <w:r w:rsidR="009B2CB8" w:rsidRPr="00B40CDA">
      <w:t xml:space="preserve"> (</w:t>
    </w:r>
    <w:fldSimple w:instr=" NUMPAGES ">
      <w:r w:rsidR="00D861CF">
        <w:rPr>
          <w:noProof/>
        </w:rPr>
        <w:t>4</w:t>
      </w:r>
    </w:fldSimple>
    <w:r w:rsidR="009B2CB8" w:rsidRPr="00B40CDA">
      <w:t>)</w:t>
    </w:r>
  </w:p>
  <w:p w14:paraId="28EE1F1A" w14:textId="77777777" w:rsidR="009B2CB8" w:rsidRPr="00B40CDA" w:rsidRDefault="0070349D" w:rsidP="00B40CDA">
    <w:pPr>
      <w:pStyle w:val="Header"/>
    </w:pPr>
    <w:r w:rsidRPr="00B40CDA">
      <w:t>Haaga</w:t>
    </w:r>
    <w:r w:rsidR="009B2CB8" w:rsidRPr="00B40CDA">
      <w:t>-</w:t>
    </w:r>
    <w:r w:rsidRPr="00B40CDA">
      <w:t xml:space="preserve">Helia </w:t>
    </w:r>
    <w:r w:rsidR="009B2CB8" w:rsidRPr="00B40CDA">
      <w:t>ammattikorkeakoulu</w:t>
    </w:r>
  </w:p>
  <w:p w14:paraId="522BE0DE" w14:textId="77777777" w:rsidR="009B2CB8" w:rsidRPr="00B40CDA" w:rsidRDefault="009B2CB8" w:rsidP="00B40CDA">
    <w:pPr>
      <w:pStyle w:val="Header"/>
    </w:pPr>
  </w:p>
  <w:p w14:paraId="785E75DE" w14:textId="5857EE6C" w:rsidR="001423D0" w:rsidRDefault="002D2166" w:rsidP="00B40CDA">
    <w:pPr>
      <w:pStyle w:val="Header"/>
    </w:pPr>
    <w:r>
      <w:tab/>
    </w:r>
    <w:r w:rsidR="00AA7F1B">
      <w:t>4.9.2023</w:t>
    </w:r>
  </w:p>
  <w:p w14:paraId="5ADCC1F4" w14:textId="77777777" w:rsidR="0034277B" w:rsidRDefault="0034277B" w:rsidP="00B40CDA">
    <w:pPr>
      <w:pStyle w:val="Header"/>
    </w:pPr>
  </w:p>
  <w:p w14:paraId="620994AA" w14:textId="77777777" w:rsidR="0034277B" w:rsidRPr="00B40CDA" w:rsidRDefault="0034277B" w:rsidP="00B40CDA">
    <w:pPr>
      <w:pStyle w:val="Header"/>
    </w:pPr>
  </w:p>
  <w:p w14:paraId="24993499" w14:textId="77777777" w:rsidR="001423D0" w:rsidRPr="00B40CDA" w:rsidRDefault="001423D0" w:rsidP="00B40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9624" w14:textId="77777777" w:rsidR="00AA7F1B" w:rsidRDefault="00AA7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Caption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828520051">
    <w:abstractNumId w:val="13"/>
  </w:num>
  <w:num w:numId="2" w16cid:durableId="173230319">
    <w:abstractNumId w:val="10"/>
  </w:num>
  <w:num w:numId="3" w16cid:durableId="1550799992">
    <w:abstractNumId w:val="12"/>
  </w:num>
  <w:num w:numId="4" w16cid:durableId="872184861">
    <w:abstractNumId w:val="16"/>
  </w:num>
  <w:num w:numId="5" w16cid:durableId="1463579578">
    <w:abstractNumId w:val="11"/>
  </w:num>
  <w:num w:numId="6" w16cid:durableId="355278971">
    <w:abstractNumId w:val="9"/>
  </w:num>
  <w:num w:numId="7" w16cid:durableId="504978605">
    <w:abstractNumId w:val="7"/>
  </w:num>
  <w:num w:numId="8" w16cid:durableId="557128147">
    <w:abstractNumId w:val="6"/>
  </w:num>
  <w:num w:numId="9" w16cid:durableId="1507749620">
    <w:abstractNumId w:val="5"/>
  </w:num>
  <w:num w:numId="10" w16cid:durableId="946695558">
    <w:abstractNumId w:val="4"/>
  </w:num>
  <w:num w:numId="11" w16cid:durableId="660813943">
    <w:abstractNumId w:val="8"/>
  </w:num>
  <w:num w:numId="12" w16cid:durableId="802967286">
    <w:abstractNumId w:val="3"/>
  </w:num>
  <w:num w:numId="13" w16cid:durableId="1591422894">
    <w:abstractNumId w:val="2"/>
  </w:num>
  <w:num w:numId="14" w16cid:durableId="1703245292">
    <w:abstractNumId w:val="1"/>
  </w:num>
  <w:num w:numId="15" w16cid:durableId="1162047241">
    <w:abstractNumId w:val="0"/>
  </w:num>
  <w:num w:numId="16" w16cid:durableId="316886519">
    <w:abstractNumId w:val="14"/>
  </w:num>
  <w:num w:numId="17" w16cid:durableId="1450588080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2MLI0MjY2NDYxtjRW0lEKTi0uzszPAykwrAUAkbNqTywAAAA="/>
  </w:docVars>
  <w:rsids>
    <w:rsidRoot w:val="000F18E7"/>
    <w:rsid w:val="00002272"/>
    <w:rsid w:val="00030128"/>
    <w:rsid w:val="00053443"/>
    <w:rsid w:val="00083D39"/>
    <w:rsid w:val="00090D69"/>
    <w:rsid w:val="000A086B"/>
    <w:rsid w:val="000A63F1"/>
    <w:rsid w:val="000F18E7"/>
    <w:rsid w:val="00117BE2"/>
    <w:rsid w:val="001423D0"/>
    <w:rsid w:val="0016165D"/>
    <w:rsid w:val="00161BC4"/>
    <w:rsid w:val="0016795B"/>
    <w:rsid w:val="00170BB8"/>
    <w:rsid w:val="001A43FD"/>
    <w:rsid w:val="001B3C1C"/>
    <w:rsid w:val="001F167E"/>
    <w:rsid w:val="00230049"/>
    <w:rsid w:val="00252B9B"/>
    <w:rsid w:val="0026085F"/>
    <w:rsid w:val="00275B57"/>
    <w:rsid w:val="002939F4"/>
    <w:rsid w:val="002957C0"/>
    <w:rsid w:val="002A4412"/>
    <w:rsid w:val="002D1EFC"/>
    <w:rsid w:val="002D2166"/>
    <w:rsid w:val="00317480"/>
    <w:rsid w:val="003374F0"/>
    <w:rsid w:val="00342724"/>
    <w:rsid w:val="0034277B"/>
    <w:rsid w:val="00345C24"/>
    <w:rsid w:val="003611FC"/>
    <w:rsid w:val="00377681"/>
    <w:rsid w:val="00391007"/>
    <w:rsid w:val="003963FD"/>
    <w:rsid w:val="003E7C32"/>
    <w:rsid w:val="003F34DF"/>
    <w:rsid w:val="00412AA4"/>
    <w:rsid w:val="00434418"/>
    <w:rsid w:val="00443EAE"/>
    <w:rsid w:val="00465AD9"/>
    <w:rsid w:val="004811A2"/>
    <w:rsid w:val="00536899"/>
    <w:rsid w:val="00563D41"/>
    <w:rsid w:val="005B6E03"/>
    <w:rsid w:val="005D5227"/>
    <w:rsid w:val="005F465B"/>
    <w:rsid w:val="00631249"/>
    <w:rsid w:val="006D3DE6"/>
    <w:rsid w:val="0070349D"/>
    <w:rsid w:val="0076552D"/>
    <w:rsid w:val="007B4781"/>
    <w:rsid w:val="00846333"/>
    <w:rsid w:val="008552E8"/>
    <w:rsid w:val="00855A67"/>
    <w:rsid w:val="00876901"/>
    <w:rsid w:val="008772D6"/>
    <w:rsid w:val="00893B80"/>
    <w:rsid w:val="008949CB"/>
    <w:rsid w:val="008A23B0"/>
    <w:rsid w:val="008F1B0E"/>
    <w:rsid w:val="008F798D"/>
    <w:rsid w:val="009048D3"/>
    <w:rsid w:val="00906088"/>
    <w:rsid w:val="00953CF8"/>
    <w:rsid w:val="009A4473"/>
    <w:rsid w:val="009B2CB8"/>
    <w:rsid w:val="009B78F9"/>
    <w:rsid w:val="009E5ED3"/>
    <w:rsid w:val="00A0162D"/>
    <w:rsid w:val="00A3004F"/>
    <w:rsid w:val="00A30538"/>
    <w:rsid w:val="00A3189C"/>
    <w:rsid w:val="00A53810"/>
    <w:rsid w:val="00AA7F1B"/>
    <w:rsid w:val="00B06A3E"/>
    <w:rsid w:val="00B143BA"/>
    <w:rsid w:val="00B17CD7"/>
    <w:rsid w:val="00B40CDA"/>
    <w:rsid w:val="00B45B74"/>
    <w:rsid w:val="00B609F7"/>
    <w:rsid w:val="00BC7AF3"/>
    <w:rsid w:val="00C51C15"/>
    <w:rsid w:val="00C552F6"/>
    <w:rsid w:val="00C7367F"/>
    <w:rsid w:val="00C752EA"/>
    <w:rsid w:val="00C8350A"/>
    <w:rsid w:val="00C9269F"/>
    <w:rsid w:val="00CA40D3"/>
    <w:rsid w:val="00CA6938"/>
    <w:rsid w:val="00CB32F1"/>
    <w:rsid w:val="00CD780B"/>
    <w:rsid w:val="00CF6545"/>
    <w:rsid w:val="00D06A3C"/>
    <w:rsid w:val="00D36A13"/>
    <w:rsid w:val="00D36DF7"/>
    <w:rsid w:val="00D83AC4"/>
    <w:rsid w:val="00D861CF"/>
    <w:rsid w:val="00DA65F5"/>
    <w:rsid w:val="00DD1ACF"/>
    <w:rsid w:val="00DE4796"/>
    <w:rsid w:val="00E01A9F"/>
    <w:rsid w:val="00E40C5A"/>
    <w:rsid w:val="00E663A4"/>
    <w:rsid w:val="00E67301"/>
    <w:rsid w:val="00F3245C"/>
    <w:rsid w:val="00F5746E"/>
    <w:rsid w:val="00F652DF"/>
    <w:rsid w:val="00F96BA0"/>
    <w:rsid w:val="00FC0BE3"/>
    <w:rsid w:val="00FC42EA"/>
    <w:rsid w:val="00FD7653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CE21F6"/>
  <w15:chartTrackingRefBased/>
  <w15:docId w15:val="{811B1320-D411-4993-95FC-D9170320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30538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aliases w:val="Kuvaotsikko"/>
    <w:basedOn w:val="perustyyli"/>
    <w:next w:val="BodyText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Caption"/>
    <w:next w:val="Normal"/>
    <w:semiHidden/>
    <w:rsid w:val="00A30538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Header">
    <w:name w:val="header"/>
    <w:aliases w:val="Ylätunniste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Footer">
    <w:name w:val="footer"/>
    <w:basedOn w:val="Normal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l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l"/>
    <w:next w:val="Leipteksti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">
    <w:name w:val="Leipäteksti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BodyText"/>
    <w:qFormat/>
    <w:rsid w:val="00A3189C"/>
    <w:pPr>
      <w:numPr>
        <w:numId w:val="5"/>
      </w:numPr>
      <w:spacing w:after="220"/>
      <w:ind w:left="3912" w:hanging="1304"/>
    </w:pPr>
  </w:style>
  <w:style w:type="paragraph" w:styleId="BodyText">
    <w:name w:val="Body Text"/>
    <w:basedOn w:val="Normal"/>
    <w:link w:val="BodyTextChar"/>
    <w:rsid w:val="006D3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D3DE6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l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"/>
    <w:qFormat/>
    <w:rsid w:val="003E7C3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a\OneDrive\Documents\Custom%20Office%20Templates\ohje-harjoitustoiden-laatimiseen-alle-5-sivuiset-tekst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3A1CC-BE3B-4BF1-BDEB-D8CC5388BF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ohje-harjoitustoiden-laatimiseen-alle-5-sivuiset-tekstit</Template>
  <TotalTime>20</TotalTime>
  <Pages>1</Pages>
  <Words>41</Words>
  <Characters>334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Otsikot</vt:lpstr>
      </vt:variant>
      <vt:variant>
        <vt:i4>13</vt:i4>
      </vt:variant>
    </vt:vector>
  </HeadingPairs>
  <TitlesOfParts>
    <vt:vector size="15" baseType="lpstr">
      <vt:lpstr>Ohje harjoitustöiden laatimiseen HAAGA-HELIAssa (alle 5-sivuiset tekstit)</vt:lpstr>
      <vt:lpstr>Ohje harjoitustöiden laatimiseen HAAGA-HELIAssa (alle 5-sivuiset tekstit)</vt:lpstr>
      <vt:lpstr>Harjoitustöiden laatiminen</vt:lpstr>
      <vt:lpstr>Harjoitustyön pohjan käytön alkutoimet</vt:lpstr>
      <vt:lpstr>Tunnistetiedot</vt:lpstr>
      <vt:lpstr>Asiakirjan otsikon ja leipätekstin tyylit</vt:lpstr>
      <vt:lpstr>Luetelmat</vt:lpstr>
      <vt:lpstr>Taulukot</vt:lpstr>
      <vt:lpstr>Kuvat</vt:lpstr>
      <vt:lpstr>Tekstilaji vaikuttaa rakenteeseen ja sisältöön</vt:lpstr>
      <vt:lpstr>Käytä lähteitä harjoitustyössäkin</vt:lpstr>
      <vt:lpstr>Liitteet</vt:lpstr>
      <vt:lpstr>Liitteet	Liite 1. Otsikko</vt:lpstr>
      <vt:lpstr>Liite 2. Otsikko</vt:lpstr>
      <vt:lpstr>Tutustu myös muihin ohjeisiin</vt:lpstr>
    </vt:vector>
  </TitlesOfParts>
  <Company>HAAGA-HELIA ammattikorkeakoulu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Joonas Montonen</dc:creator>
  <cp:keywords/>
  <cp:lastModifiedBy>Joonas Montonen</cp:lastModifiedBy>
  <cp:revision>1</cp:revision>
  <cp:lastPrinted>2014-08-19T18:28:00Z</cp:lastPrinted>
  <dcterms:created xsi:type="dcterms:W3CDTF">2023-09-04T12:08:00Z</dcterms:created>
  <dcterms:modified xsi:type="dcterms:W3CDTF">2023-09-04T12:31:00Z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